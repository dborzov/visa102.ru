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33" w:rsidRPr="00E84528" w:rsidRDefault="00400733" w:rsidP="00E84528">
      <w:pPr>
        <w:spacing w:line="360" w:lineRule="auto"/>
        <w:ind w:left="-4962"/>
        <w:jc w:val="center"/>
        <w:rPr>
          <w:b/>
          <w:color w:val="0070C0"/>
          <w:sz w:val="28"/>
          <w:szCs w:val="28"/>
        </w:rPr>
      </w:pPr>
      <w:r w:rsidRPr="00E84528">
        <w:rPr>
          <w:b/>
          <w:color w:val="0070C0"/>
          <w:sz w:val="28"/>
          <w:szCs w:val="28"/>
        </w:rPr>
        <w:t xml:space="preserve">ОПРОСНЫЙ ЛИСТ  ДЛЯ ВЫЕЗЖАЮЩИХ </w:t>
      </w:r>
      <w:r>
        <w:rPr>
          <w:b/>
          <w:color w:val="0070C0"/>
          <w:sz w:val="28"/>
          <w:szCs w:val="28"/>
        </w:rPr>
        <w:t>СИНГАПУР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ФИО_________________________________________________________________________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ЦЕЛЬ ПОЕЗДКИ: туризм/деловая/ другое________________________________________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 xml:space="preserve">посещение родственников, друзей (тел. приглашающего лица)______________________                             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ДАТЫ ПОЕЗДКИ  С __________________________ ПО 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ПРЕЖНИЕ ФАМИЛИИ________________________________________________________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СЕМЕЙНОЕ ПОЛОЖЕНИЕ____________________________________________________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КОНТАКТНЫЙ ТЕЛЕФОН____________________________________________________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  <w:color w:val="000000"/>
        </w:rPr>
        <w:t>ЭЛЕКТРОННАЯ ПОЧТА (</w:t>
      </w:r>
      <w:r w:rsidRPr="007A5E71">
        <w:rPr>
          <w:b/>
          <w:color w:val="000000"/>
          <w:lang w:val="en-US"/>
        </w:rPr>
        <w:t>e</w:t>
      </w:r>
      <w:r w:rsidRPr="007A5E71">
        <w:rPr>
          <w:b/>
          <w:color w:val="000000"/>
        </w:rPr>
        <w:t>-</w:t>
      </w:r>
      <w:r w:rsidRPr="007A5E71">
        <w:rPr>
          <w:b/>
          <w:color w:val="000000"/>
          <w:lang w:val="en-US"/>
        </w:rPr>
        <w:t>mail</w:t>
      </w:r>
      <w:r w:rsidRPr="007A5E71">
        <w:rPr>
          <w:b/>
          <w:color w:val="000000"/>
        </w:rPr>
        <w:t>)________________________________________________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НОМЕР РОССИЙ</w:t>
      </w:r>
      <w:r w:rsidRPr="007A5E71">
        <w:rPr>
          <w:b/>
          <w:lang w:val="en-US"/>
        </w:rPr>
        <w:t>C</w:t>
      </w:r>
      <w:r w:rsidRPr="007A5E71">
        <w:rPr>
          <w:b/>
        </w:rPr>
        <w:t>КОГО ПАСПОРТА__________________________________________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ПО ПРОПИСКЕ________________________________________________________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МЕСТО РАБОТЫ/УЧЕБЫ (адрес, телефон)______________________________________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И ТЕЛЕФОН РАБОТЫ/УЧЕБЫ 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ДОЛЖНОСТЬ_________________________________________________________________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>
        <w:rPr>
          <w:b/>
        </w:rPr>
        <w:t>НАЦИОНАЛЬНОСТЬ_________________________________________________________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>
        <w:rPr>
          <w:b/>
        </w:rPr>
        <w:t>ОБРАЗОВАНИЕ_______________________________________________________________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  <w:shd w:val="clear" w:color="auto" w:fill="FFFFFF"/>
        </w:rPr>
      </w:pPr>
      <w:r w:rsidRPr="001C65B7">
        <w:rPr>
          <w:b/>
          <w:bCs/>
          <w:shd w:val="clear" w:color="auto" w:fill="FFFFFF"/>
        </w:rPr>
        <w:t>За последние 5 лет проживали ли Вы в странах, отличных от страны постоянного проживания,</w:t>
      </w:r>
      <w:r w:rsidRPr="001C65B7">
        <w:rPr>
          <w:b/>
          <w:bCs/>
        </w:rPr>
        <w:t> </w:t>
      </w:r>
      <w:r w:rsidRPr="001C65B7">
        <w:rPr>
          <w:b/>
          <w:bCs/>
          <w:bdr w:val="none" w:sz="0" w:space="0" w:color="auto" w:frame="1"/>
          <w:shd w:val="clear" w:color="auto" w:fill="FFFFFF"/>
        </w:rPr>
        <w:t>в течение одного года или более</w:t>
      </w:r>
      <w:r w:rsidRPr="001C65B7">
        <w:rPr>
          <w:b/>
          <w:bCs/>
          <w:shd w:val="clear" w:color="auto" w:fill="FFFFFF"/>
        </w:rPr>
        <w:t>? Если да, перечислите ниже страну, адрес и даты проживания:</w:t>
      </w:r>
      <w:r>
        <w:rPr>
          <w:b/>
          <w:bCs/>
          <w:shd w:val="clear" w:color="auto" w:fill="FFFFFF"/>
        </w:rPr>
        <w:t>______________________________________________________</w:t>
      </w:r>
    </w:p>
    <w:p w:rsidR="00400733" w:rsidRPr="001C65B7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  <w:r w:rsidRPr="001C65B7">
        <w:rPr>
          <w:b/>
          <w:bCs/>
        </w:rPr>
        <w:t>Депортировали ли Вас когда-либо за пределы Сингапура или другой страны? </w:t>
      </w:r>
      <w:r>
        <w:rPr>
          <w:b/>
          <w:bCs/>
        </w:rPr>
        <w:t>_______</w:t>
      </w:r>
    </w:p>
    <w:p w:rsidR="00400733" w:rsidRPr="001C65B7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  <w:r w:rsidRPr="001C65B7">
        <w:rPr>
          <w:b/>
          <w:bCs/>
        </w:rPr>
        <w:t>Были ли Вы когда-либо осуждены в какой-либо стране, включая Сингапур?</w:t>
      </w:r>
      <w:r>
        <w:rPr>
          <w:b/>
          <w:bCs/>
        </w:rPr>
        <w:t>_________</w:t>
      </w:r>
    </w:p>
    <w:p w:rsidR="00400733" w:rsidRPr="001C65B7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  <w:r w:rsidRPr="001C65B7">
        <w:rPr>
          <w:b/>
          <w:bCs/>
        </w:rPr>
        <w:t>Получали ли Вы когда-либо отказ во въезде в Сингапур? </w:t>
      </w:r>
      <w:r>
        <w:rPr>
          <w:b/>
          <w:bCs/>
        </w:rPr>
        <w:t>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</w:p>
    <w:p w:rsidR="00400733" w:rsidRPr="007A5E71" w:rsidRDefault="00400733" w:rsidP="001C65B7">
      <w:pPr>
        <w:pBdr>
          <w:bottom w:val="single" w:sz="12" w:space="2" w:color="auto"/>
        </w:pBdr>
        <w:spacing w:line="480" w:lineRule="auto"/>
        <w:ind w:left="-4962"/>
        <w:jc w:val="right"/>
      </w:pPr>
      <w:r w:rsidRPr="007A5E71">
        <w:t>Дата_________________               Подпись_________________</w:t>
      </w:r>
    </w:p>
    <w:p w:rsidR="00400733" w:rsidRPr="007A5E71" w:rsidRDefault="00400733" w:rsidP="001C65B7">
      <w:pPr>
        <w:pBdr>
          <w:bottom w:val="single" w:sz="12" w:space="2" w:color="auto"/>
        </w:pBdr>
        <w:spacing w:line="480" w:lineRule="auto"/>
      </w:pPr>
    </w:p>
    <w:sectPr w:rsidR="00400733" w:rsidRPr="007A5E71" w:rsidSect="001C65B7">
      <w:headerReference w:type="default" r:id="rId6"/>
      <w:pgSz w:w="11906" w:h="16838"/>
      <w:pgMar w:top="1134" w:right="850" w:bottom="360" w:left="652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733" w:rsidRDefault="00400733" w:rsidP="006E25CC">
      <w:r>
        <w:separator/>
      </w:r>
    </w:p>
  </w:endnote>
  <w:endnote w:type="continuationSeparator" w:id="0">
    <w:p w:rsidR="00400733" w:rsidRDefault="00400733" w:rsidP="006E2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733" w:rsidRDefault="00400733" w:rsidP="006E25CC">
      <w:r>
        <w:separator/>
      </w:r>
    </w:p>
  </w:footnote>
  <w:footnote w:type="continuationSeparator" w:id="0">
    <w:p w:rsidR="00400733" w:rsidRDefault="00400733" w:rsidP="006E2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733" w:rsidRDefault="00400733" w:rsidP="00103D00">
    <w:pPr>
      <w:pStyle w:val="Heading4"/>
      <w:shd w:val="clear" w:color="auto" w:fill="FFFFFF"/>
      <w:spacing w:before="107" w:after="107"/>
      <w:ind w:left="426"/>
      <w:jc w:val="left"/>
      <w:rPr>
        <w:rFonts w:ascii="Arial" w:hAnsi="Arial"/>
        <w:b w:val="0"/>
        <w:color w:val="333A67"/>
        <w:lang w:val="ru-RU"/>
      </w:rPr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2" o:spid="_x0000_s2049" type="#_x0000_t75" style="position:absolute;left:0;text-align:left;margin-left:-266.8pt;margin-top:-24.15pt;width:111.75pt;height:130.5pt;z-index:-251656192;visibility:visible">
          <v:imagedata r:id="rId1" o:title=""/>
        </v:shape>
      </w:pict>
    </w:r>
  </w:p>
  <w:p w:rsidR="00400733" w:rsidRDefault="00400733" w:rsidP="00103D00">
    <w:pPr>
      <w:pStyle w:val="Heading4"/>
      <w:shd w:val="clear" w:color="auto" w:fill="FFFFFF"/>
      <w:spacing w:before="107" w:after="107"/>
      <w:ind w:left="426"/>
      <w:jc w:val="left"/>
      <w:rPr>
        <w:rFonts w:ascii="Arial" w:hAnsi="Arial"/>
        <w:b w:val="0"/>
        <w:color w:val="333A67"/>
        <w:lang w:val="ru-RU"/>
      </w:rPr>
    </w:pPr>
    <w:r>
      <w:rPr>
        <w:noProof/>
        <w:lang w:val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4.3pt;margin-top:16.6pt;width:0;height:51.75pt;flip:y;z-index:251661312" o:connectortype="straight"/>
      </w:pict>
    </w:r>
  </w:p>
  <w:p w:rsidR="00400733" w:rsidRPr="00103D00" w:rsidRDefault="00400733" w:rsidP="00103D00">
    <w:pPr>
      <w:pStyle w:val="Heading4"/>
      <w:shd w:val="clear" w:color="auto" w:fill="FFFFFF"/>
      <w:spacing w:before="107" w:after="107"/>
      <w:ind w:left="426"/>
      <w:jc w:val="left"/>
      <w:rPr>
        <w:rFonts w:ascii="Arial" w:hAnsi="Arial"/>
        <w:b w:val="0"/>
        <w:color w:val="333A67"/>
        <w:lang w:val="ru-RU"/>
      </w:rPr>
    </w:pPr>
    <w:r w:rsidRPr="00103D00">
      <w:rPr>
        <w:rFonts w:ascii="Arial" w:hAnsi="Arial"/>
        <w:b w:val="0"/>
        <w:color w:val="333A67"/>
        <w:lang w:val="ru-RU"/>
      </w:rPr>
      <w:t>Уфа, Заки Валиди, 3 </w:t>
    </w:r>
  </w:p>
  <w:p w:rsidR="00400733" w:rsidRPr="00103D00" w:rsidRDefault="00400733" w:rsidP="00E84528">
    <w:pPr>
      <w:pStyle w:val="Heading4"/>
      <w:shd w:val="clear" w:color="auto" w:fill="FFFFFF"/>
      <w:spacing w:before="107" w:after="107"/>
      <w:ind w:left="426"/>
      <w:jc w:val="left"/>
      <w:rPr>
        <w:lang w:val="ru-RU"/>
      </w:rPr>
    </w:pPr>
    <w:r w:rsidRPr="00103D00">
      <w:rPr>
        <w:rFonts w:ascii="Arial" w:hAnsi="Arial"/>
        <w:b w:val="0"/>
        <w:color w:val="333A67"/>
        <w:lang w:val="ru-RU"/>
      </w:rPr>
      <w:t>8(347)216-42-06</w:t>
    </w:r>
    <w:r>
      <w:rPr>
        <w:rFonts w:ascii="Arial" w:hAnsi="Arial"/>
        <w:b w:val="0"/>
        <w:color w:val="333A67"/>
        <w:lang w:val="ru-RU"/>
      </w:rPr>
      <w:t xml:space="preserve">, </w:t>
    </w:r>
    <w:r w:rsidRPr="00103D00">
      <w:rPr>
        <w:rFonts w:ascii="Arial" w:hAnsi="Arial"/>
        <w:b w:val="0"/>
        <w:color w:val="333A67"/>
        <w:lang w:val="ru-RU"/>
      </w:rPr>
      <w:t>284-11-30 </w:t>
    </w:r>
    <w:r w:rsidRPr="00103D00">
      <w:rPr>
        <w:rFonts w:ascii="Arial" w:hAnsi="Arial"/>
        <w:b w:val="0"/>
        <w:color w:val="333A67"/>
        <w:lang w:val="ru-RU"/>
      </w:rPr>
      <w:br/>
      <w:t>8(917)34-800-34 </w:t>
    </w:r>
    <w:r w:rsidRPr="00103D00">
      <w:rPr>
        <w:rFonts w:ascii="Arial" w:hAnsi="Arial"/>
        <w:b w:val="0"/>
        <w:color w:val="333A67"/>
        <w:sz w:val="28"/>
        <w:szCs w:val="28"/>
        <w:lang w:val="ru-RU"/>
      </w:rPr>
      <w:t> 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5CC"/>
    <w:rsid w:val="000F7FF0"/>
    <w:rsid w:val="00103D00"/>
    <w:rsid w:val="00174C0C"/>
    <w:rsid w:val="001C65B7"/>
    <w:rsid w:val="00203F73"/>
    <w:rsid w:val="00263278"/>
    <w:rsid w:val="003901D6"/>
    <w:rsid w:val="00400733"/>
    <w:rsid w:val="00476E13"/>
    <w:rsid w:val="00517518"/>
    <w:rsid w:val="006E25CC"/>
    <w:rsid w:val="007A5E71"/>
    <w:rsid w:val="008630E5"/>
    <w:rsid w:val="009161B6"/>
    <w:rsid w:val="009C7C8F"/>
    <w:rsid w:val="00B01DC8"/>
    <w:rsid w:val="00BF0E4A"/>
    <w:rsid w:val="00C34AD4"/>
    <w:rsid w:val="00E84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28"/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0E4A"/>
    <w:pPr>
      <w:keepNext/>
      <w:jc w:val="center"/>
      <w:outlineLvl w:val="3"/>
    </w:pPr>
    <w:rPr>
      <w:rFonts w:ascii="Comic Sans MS" w:eastAsia="Batang" w:hAnsi="Comic Sans MS" w:cs="Arial"/>
      <w:b/>
      <w:lang w:val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BF0E4A"/>
    <w:rPr>
      <w:rFonts w:ascii="Comic Sans MS" w:eastAsia="Batang" w:hAnsi="Comic Sans MS" w:cs="Arial"/>
      <w:b/>
      <w:sz w:val="24"/>
      <w:szCs w:val="24"/>
      <w:lang w:val="fr-FR"/>
    </w:rPr>
  </w:style>
  <w:style w:type="character" w:styleId="Strong">
    <w:name w:val="Strong"/>
    <w:basedOn w:val="DefaultParagraphFont"/>
    <w:uiPriority w:val="99"/>
    <w:qFormat/>
    <w:rsid w:val="00BF0E4A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E2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25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E25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E25C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6E25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E25CC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uiPriority w:val="99"/>
    <w:rsid w:val="006E25CC"/>
    <w:rPr>
      <w:rFonts w:cs="Times New Roman"/>
    </w:rPr>
  </w:style>
  <w:style w:type="paragraph" w:styleId="NormalWeb">
    <w:name w:val="Normal (Web)"/>
    <w:basedOn w:val="Normal"/>
    <w:uiPriority w:val="99"/>
    <w:rsid w:val="001C65B7"/>
    <w:pPr>
      <w:spacing w:before="100" w:beforeAutospacing="1" w:after="100" w:afterAutospacing="1"/>
    </w:pPr>
  </w:style>
  <w:style w:type="character" w:customStyle="1" w:styleId="wpcf7-list-itemfirst">
    <w:name w:val="wpcf7-list-item first"/>
    <w:basedOn w:val="DefaultParagraphFont"/>
    <w:uiPriority w:val="99"/>
    <w:rsid w:val="001C65B7"/>
    <w:rPr>
      <w:rFonts w:cs="Times New Roman"/>
    </w:rPr>
  </w:style>
  <w:style w:type="character" w:customStyle="1" w:styleId="wpcf7-list-item-label">
    <w:name w:val="wpcf7-list-item-label"/>
    <w:basedOn w:val="DefaultParagraphFont"/>
    <w:uiPriority w:val="99"/>
    <w:rsid w:val="001C65B7"/>
    <w:rPr>
      <w:rFonts w:cs="Times New Roman"/>
    </w:rPr>
  </w:style>
  <w:style w:type="character" w:customStyle="1" w:styleId="wpcf7-list-itemlast">
    <w:name w:val="wpcf7-list-item last"/>
    <w:basedOn w:val="DefaultParagraphFont"/>
    <w:uiPriority w:val="99"/>
    <w:rsid w:val="001C65B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255</Words>
  <Characters>1460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 ДЛЯ ВЫЕЗЖАЮЩИХ СИНГАПУР</dc:title>
  <dc:subject/>
  <dc:creator>Ника</dc:creator>
  <cp:keywords/>
  <dc:description/>
  <cp:lastModifiedBy>IamBO</cp:lastModifiedBy>
  <cp:revision>2</cp:revision>
  <dcterms:created xsi:type="dcterms:W3CDTF">2015-03-26T12:09:00Z</dcterms:created>
  <dcterms:modified xsi:type="dcterms:W3CDTF">2015-03-26T12:09:00Z</dcterms:modified>
</cp:coreProperties>
</file>